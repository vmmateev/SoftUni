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5E09E" w14:textId="798021C9" w:rsidR="0086153C" w:rsidRPr="00B34D03" w:rsidRDefault="00D16A85" w:rsidP="002C54FA">
      <w:pPr>
        <w:pStyle w:val="Heading1"/>
        <w:jc w:val="center"/>
        <w:rPr>
          <w:noProof/>
          <w:lang w:val="en-US"/>
        </w:rPr>
      </w:pPr>
      <w:r w:rsidRPr="00B34D03">
        <w:rPr>
          <w:noProof/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7" w:history="1">
        <w:r w:rsidRPr="00B34D03">
          <w:rPr>
            <w:rStyle w:val="Hyperlink"/>
            <w:noProof/>
            <w:lang w:val="en-US"/>
          </w:rPr>
          <w:t>"C#  Fundamentals" course @ SoftUni</w:t>
        </w:r>
      </w:hyperlink>
      <w:r w:rsidRPr="00B34D03">
        <w:rPr>
          <w:rStyle w:val="Hyperlink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8" w:history="1">
        <w:r w:rsidRPr="00B34D03">
          <w:rPr>
            <w:rStyle w:val="Hyperlink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Heading2"/>
        <w:rPr>
          <w:noProof/>
        </w:rPr>
      </w:pPr>
      <w:bookmarkStart w:id="0" w:name="_GoBack"/>
      <w:bookmarkEnd w:id="0"/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1"/>
    <w:p w14:paraId="3C54FBF8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2"/>
    <w:p w14:paraId="23532F43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3"/>
    </w:p>
    <w:p w14:paraId="4948F2D5" w14:textId="77777777" w:rsidR="0043278D" w:rsidRPr="00B34D03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4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4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5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5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Heading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ListParagraph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Heading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Heading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ListParagraph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ListParagraph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ListParagraph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ListParagraph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lastRenderedPageBreak/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ListParagraph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B34D03" w:rsidRDefault="000F6C4B" w:rsidP="000F6C4B">
      <w:pPr>
        <w:pStyle w:val="Heading2"/>
        <w:rPr>
          <w:noProof/>
        </w:rPr>
      </w:pPr>
      <w:r w:rsidRPr="00B34D03">
        <w:rPr>
          <w:noProof/>
        </w:rPr>
        <w:lastRenderedPageBreak/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Heading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TableGrid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75E9B" w14:textId="77777777" w:rsidR="002D420A" w:rsidRDefault="002D420A" w:rsidP="000743A3">
      <w:pPr>
        <w:spacing w:after="0" w:line="240" w:lineRule="auto"/>
      </w:pPr>
      <w:r>
        <w:separator/>
      </w:r>
    </w:p>
  </w:endnote>
  <w:endnote w:type="continuationSeparator" w:id="0">
    <w:p w14:paraId="47794BE8" w14:textId="77777777" w:rsidR="002D420A" w:rsidRDefault="002D420A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36AAF" w14:textId="77777777" w:rsidR="00426ECA" w:rsidRPr="00AC77AD" w:rsidRDefault="00426ECA" w:rsidP="00426EC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49A3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60BD6E8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AE98606" w14:textId="660BD6E8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E23CB" w14:textId="77777777" w:rsidR="002D420A" w:rsidRDefault="002D420A" w:rsidP="000743A3">
      <w:pPr>
        <w:spacing w:after="0" w:line="240" w:lineRule="auto"/>
      </w:pPr>
      <w:r>
        <w:separator/>
      </w:r>
    </w:p>
  </w:footnote>
  <w:footnote w:type="continuationSeparator" w:id="0">
    <w:p w14:paraId="02566B5D" w14:textId="77777777" w:rsidR="002D420A" w:rsidRDefault="002D420A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C60C0"/>
    <w:rsid w:val="00224BC4"/>
    <w:rsid w:val="00295D44"/>
    <w:rsid w:val="002A64F8"/>
    <w:rsid w:val="002B34D0"/>
    <w:rsid w:val="002B493E"/>
    <w:rsid w:val="002C54FA"/>
    <w:rsid w:val="002D420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8D0C50"/>
    <w:rsid w:val="00913B5F"/>
    <w:rsid w:val="00933D93"/>
    <w:rsid w:val="00937176"/>
    <w:rsid w:val="009B03A3"/>
    <w:rsid w:val="009F238C"/>
    <w:rsid w:val="00A46062"/>
    <w:rsid w:val="00A46F3A"/>
    <w:rsid w:val="00A55414"/>
    <w:rsid w:val="00B34D03"/>
    <w:rsid w:val="00B6054A"/>
    <w:rsid w:val="00B631F3"/>
    <w:rsid w:val="00B8384D"/>
    <w:rsid w:val="00BC01F7"/>
    <w:rsid w:val="00BF6295"/>
    <w:rsid w:val="00CB3CB3"/>
    <w:rsid w:val="00CD08BE"/>
    <w:rsid w:val="00CE221E"/>
    <w:rsid w:val="00D04E43"/>
    <w:rsid w:val="00D16A85"/>
    <w:rsid w:val="00D220F1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38/csharp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472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Stoyan</cp:lastModifiedBy>
  <cp:revision>41</cp:revision>
  <dcterms:created xsi:type="dcterms:W3CDTF">2018-07-03T07:34:00Z</dcterms:created>
  <dcterms:modified xsi:type="dcterms:W3CDTF">2019-10-23T12:38:00Z</dcterms:modified>
  <cp:category>programming, education, software engineering, software development</cp:category>
</cp:coreProperties>
</file>